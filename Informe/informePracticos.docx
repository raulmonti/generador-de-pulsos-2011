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C37" w:rsidRDefault="00A02C37">
      <w:pPr>
        <w:pStyle w:val="Standard"/>
        <w:jc w:val="center"/>
      </w:pPr>
    </w:p>
    <w:p w:rsidR="00A02C37" w:rsidRDefault="00A02C37">
      <w:pPr>
        <w:pStyle w:val="Standard"/>
        <w:jc w:val="center"/>
      </w:pPr>
    </w:p>
    <w:p w:rsidR="00A02C37" w:rsidRDefault="00A02C37">
      <w:pPr>
        <w:pStyle w:val="Standard"/>
        <w:jc w:val="center"/>
      </w:pPr>
    </w:p>
    <w:p w:rsidR="00A02C37" w:rsidRDefault="003B5088">
      <w:pPr>
        <w:pStyle w:val="Standard"/>
        <w:jc w:val="center"/>
      </w:pPr>
      <w:r>
        <w:t>RESUMEN DE</w:t>
      </w:r>
      <w:r w:rsidR="001C3679">
        <w:t xml:space="preserve"> TRABAJOS PRÁCTICOS Y TEMAS DICTA</w:t>
      </w:r>
      <w:r>
        <w:t>DOS  EN LA MATERIA OPTATIVA “LA PC COMO CONTROLADORA DE PROCESOS”</w:t>
      </w:r>
    </w:p>
    <w:p w:rsidR="00A02C37" w:rsidRDefault="003B5088">
      <w:pPr>
        <w:pStyle w:val="Standard"/>
        <w:jc w:val="center"/>
      </w:pPr>
      <w:r>
        <w:t>2010</w:t>
      </w:r>
    </w:p>
    <w:p w:rsidR="00A02C37" w:rsidRDefault="003B5088">
      <w:pPr>
        <w:pStyle w:val="Standard"/>
        <w:jc w:val="center"/>
      </w:pPr>
      <w:r>
        <w:t>FaMAF</w:t>
      </w: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ALUMNOS:</w:t>
      </w:r>
    </w:p>
    <w:p w:rsidR="00A02C37" w:rsidRDefault="003B5088">
      <w:pPr>
        <w:pStyle w:val="Standard"/>
      </w:pPr>
      <w:r>
        <w:tab/>
        <w:t>Gómez Adrian</w:t>
      </w:r>
    </w:p>
    <w:p w:rsidR="00A02C37" w:rsidRDefault="003B5088">
      <w:pPr>
        <w:pStyle w:val="Standard"/>
      </w:pPr>
      <w:r>
        <w:tab/>
        <w:t>Volarik Mariano</w:t>
      </w:r>
    </w:p>
    <w:p w:rsidR="00A02C37" w:rsidRDefault="003B5088">
      <w:pPr>
        <w:pStyle w:val="Standard"/>
      </w:pPr>
      <w:r>
        <w:tab/>
      </w:r>
      <w:r>
        <w:t>Monti Raúl</w:t>
      </w: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PROFESORES:</w:t>
      </w:r>
    </w:p>
    <w:p w:rsidR="00A02C37" w:rsidRDefault="003B5088">
      <w:pPr>
        <w:pStyle w:val="Standard"/>
      </w:pPr>
      <w:r>
        <w:tab/>
        <w:t>Marqués Carlos</w:t>
      </w:r>
    </w:p>
    <w:p w:rsidR="00A02C37" w:rsidRDefault="003B5088">
      <w:pPr>
        <w:pStyle w:val="Standard"/>
      </w:pPr>
      <w:r>
        <w:tab/>
        <w:t>Zaninetti Walter</w:t>
      </w: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ab/>
        <w:t>A continuación se hace una breve descripción de cada trabajo práctico realizado durante el semestre. Todos ellos fueron presentados  previamente por los profesores de la cátedra, ju</w:t>
      </w:r>
      <w:r>
        <w:t>nto con el contenido teórico necesario para realizarlos.</w:t>
      </w: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3B5088">
      <w:pPr>
        <w:pStyle w:val="Standard"/>
        <w:rPr>
          <w:b/>
          <w:bCs/>
        </w:rPr>
      </w:pPr>
      <w:r>
        <w:rPr>
          <w:b/>
          <w:bCs/>
        </w:rPr>
        <w:t>Práctico 1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Detectar disponibilidad y correcto funcionamiento del Puerto Paralelo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Es recomendable para cada programa que utilice un puerto, primero</w:t>
      </w:r>
    </w:p>
    <w:p w:rsidR="00A02C37" w:rsidRDefault="003B5088">
      <w:pPr>
        <w:pStyle w:val="Standard"/>
      </w:pPr>
      <w:r>
        <w:t>comprobar la disponibilidad del puerto antes de</w:t>
      </w:r>
      <w:r>
        <w:t xml:space="preserve"> comenzar a utilizarlo. Dando</w:t>
      </w:r>
    </w:p>
    <w:p w:rsidR="00A02C37" w:rsidRDefault="003B5088">
      <w:pPr>
        <w:pStyle w:val="Standard"/>
      </w:pPr>
      <w:r>
        <w:t>lugar a un programa más robusto.</w:t>
      </w:r>
    </w:p>
    <w:p w:rsidR="00A02C37" w:rsidRDefault="003B5088">
      <w:pPr>
        <w:pStyle w:val="Standard"/>
      </w:pPr>
      <w:r>
        <w:t>Una comprobación sencilla e (casi) infalible, está dada por los siguientes pasos: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1 - Enviar un dato cualquiera almacenado en la variable 'first_data_out' al puerto</w:t>
      </w:r>
    </w:p>
    <w:p w:rsidR="00A02C37" w:rsidRDefault="003B5088">
      <w:pPr>
        <w:pStyle w:val="Standard"/>
      </w:pPr>
      <w:r>
        <w:t xml:space="preserve">    de datos del LPT.</w:t>
      </w:r>
    </w:p>
    <w:p w:rsidR="00A02C37" w:rsidRDefault="003B5088">
      <w:pPr>
        <w:pStyle w:val="Standard"/>
      </w:pPr>
      <w:r>
        <w:t>2 - L</w:t>
      </w:r>
      <w:r>
        <w:t>eer el puerto de datos del LPT y almacenar el valor en la variable 'first_data_in'</w:t>
      </w:r>
    </w:p>
    <w:p w:rsidR="00A02C37" w:rsidRDefault="003B5088">
      <w:pPr>
        <w:pStyle w:val="Standard"/>
      </w:pPr>
      <w:r>
        <w:t>3 - Comparar los valores 'first_data_out' y 'first_data_in', si ambos son iguales,</w:t>
      </w:r>
    </w:p>
    <w:p w:rsidR="00A02C37" w:rsidRDefault="003B5088">
      <w:pPr>
        <w:pStyle w:val="Standard"/>
      </w:pPr>
      <w:r>
        <w:t xml:space="preserve">    repetir el paso 1 con el nuevo valor 'snd_data_out' = COMPLEMENTO(first_data_out).</w:t>
      </w:r>
    </w:p>
    <w:p w:rsidR="00A02C37" w:rsidRDefault="003B5088">
      <w:pPr>
        <w:pStyle w:val="Standard"/>
      </w:pPr>
      <w:r>
        <w:t xml:space="preserve">   </w:t>
      </w:r>
      <w:r>
        <w:t xml:space="preserve"> Realizar nuevamente la comprobación. Si ambos son iguales, se puede concluir</w:t>
      </w:r>
    </w:p>
    <w:p w:rsidR="00A02C37" w:rsidRDefault="003B5088">
      <w:pPr>
        <w:pStyle w:val="Standard"/>
      </w:pPr>
      <w:r>
        <w:t xml:space="preserve">    que el puerto paralelo se encuentra disponible para usarlo, de lo contrario,</w:t>
      </w:r>
    </w:p>
    <w:p w:rsidR="00A02C37" w:rsidRDefault="003B5088">
      <w:pPr>
        <w:pStyle w:val="Standard"/>
      </w:pPr>
      <w:r>
        <w:t xml:space="preserve">    no está disponible o no funciona correctamente.</w:t>
      </w:r>
    </w:p>
    <w:p w:rsidR="00A02C37" w:rsidRDefault="003B5088">
      <w:pPr>
        <w:pStyle w:val="Standard"/>
      </w:pPr>
      <w:r>
        <w:t xml:space="preserve">    </w:t>
      </w:r>
    </w:p>
    <w:p w:rsidR="00A02C37" w:rsidRDefault="003B5088">
      <w:pPr>
        <w:pStyle w:val="Standard"/>
      </w:pPr>
      <w:r>
        <w:t xml:space="preserve">El práctico 1 de la materia, implementa </w:t>
      </w:r>
      <w:r>
        <w:t>esta comprobación.</w:t>
      </w: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3B5088">
      <w:pPr>
        <w:pStyle w:val="Standard"/>
        <w:rPr>
          <w:b/>
          <w:bCs/>
        </w:rPr>
      </w:pPr>
      <w:r>
        <w:rPr>
          <w:b/>
          <w:bCs/>
        </w:rPr>
        <w:t>Práctico 2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Leer el registro STATUS del LPT1 y escribir el valor leído en el registro DATA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Mediante la rutina</w:t>
      </w:r>
    </w:p>
    <w:p w:rsidR="00A02C37" w:rsidRDefault="003B5088">
      <w:pPr>
        <w:pStyle w:val="Standard"/>
      </w:pPr>
      <w:r>
        <w:t xml:space="preserve">  dato_in = inportb(LPT1_DIR + 1)</w:t>
      </w:r>
    </w:p>
    <w:p w:rsidR="00A02C37" w:rsidRDefault="003B5088">
      <w:pPr>
        <w:pStyle w:val="Standard"/>
      </w:pPr>
      <w:r>
        <w:t>leemos el registro STATUS del LPT1 (0x378 + 1) y almacenamos el valor leído en la</w:t>
      </w:r>
    </w:p>
    <w:p w:rsidR="00A02C37" w:rsidRDefault="003B5088">
      <w:pPr>
        <w:pStyle w:val="Standard"/>
      </w:pPr>
      <w:r>
        <w:t>variable 'dato_in'.</w:t>
      </w:r>
    </w:p>
    <w:p w:rsidR="00A02C37" w:rsidRDefault="003B5088">
      <w:pPr>
        <w:pStyle w:val="Standard"/>
      </w:pPr>
      <w:r>
        <w:t>El bit 7 (Bit BUSY) del registro STATUS es invertido, lo cual lo invertimos mediante</w:t>
      </w:r>
    </w:p>
    <w:p w:rsidR="00A02C37" w:rsidRDefault="003B5088">
      <w:pPr>
        <w:pStyle w:val="Standard"/>
      </w:pPr>
      <w:r>
        <w:t>una máscara con el valor 0x80.</w:t>
      </w:r>
    </w:p>
    <w:p w:rsidR="00A02C37" w:rsidRDefault="003B5088">
      <w:pPr>
        <w:pStyle w:val="Standard"/>
      </w:pPr>
      <w:r>
        <w:t>Luego tomamos los 4 bits de mayor peso del valor leído (y con bit 7 complementado),</w:t>
      </w:r>
    </w:p>
    <w:p w:rsidR="00A02C37" w:rsidRDefault="003B5088">
      <w:pPr>
        <w:pStyle w:val="Standard"/>
      </w:pPr>
      <w:r>
        <w:t>mediante la división por 16.</w:t>
      </w:r>
    </w:p>
    <w:p w:rsidR="00A02C37" w:rsidRDefault="003B5088">
      <w:pPr>
        <w:pStyle w:val="Standard"/>
      </w:pPr>
      <w:r>
        <w:t xml:space="preserve">Con el </w:t>
      </w:r>
      <w:r>
        <w:t>array tabla[], convertimos el valor para ser mostrado un display 7 segmentos</w:t>
      </w:r>
    </w:p>
    <w:p w:rsidR="00A02C37" w:rsidRDefault="003B5088">
      <w:pPr>
        <w:pStyle w:val="Standard"/>
      </w:pPr>
      <w:r>
        <w:t>conectado al registro DATA.</w:t>
      </w:r>
    </w:p>
    <w:p w:rsidR="00A02C37" w:rsidRDefault="003B5088">
      <w:pPr>
        <w:pStyle w:val="Standard"/>
      </w:pPr>
      <w:r>
        <w:t>Finalmente enviamos el valor tabla[dato_in] al registro DATA.</w:t>
      </w: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3B5088">
      <w:pPr>
        <w:pStyle w:val="Standard"/>
        <w:rPr>
          <w:b/>
          <w:bCs/>
        </w:rPr>
      </w:pPr>
      <w:r>
        <w:rPr>
          <w:b/>
          <w:bCs/>
        </w:rPr>
        <w:t>Práctico 3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 xml:space="preserve">Comunicación entre 2 </w:t>
      </w:r>
      <w:r w:rsidR="001C3679">
        <w:t>PC's</w:t>
      </w:r>
      <w:r>
        <w:t xml:space="preserve"> mediante el puerto serie.</w:t>
      </w: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 xml:space="preserve">Si dos </w:t>
      </w:r>
      <w:r w:rsidR="001C3679">
        <w:t>PC’s</w:t>
      </w:r>
      <w:r>
        <w:t xml:space="preserve"> </w:t>
      </w:r>
      <w:r>
        <w:t>conectadas a través del puerto serie, acuerdan un protocolo de transmisión,</w:t>
      </w:r>
    </w:p>
    <w:p w:rsidR="00A02C37" w:rsidRDefault="003B5088">
      <w:pPr>
        <w:pStyle w:val="Standard"/>
      </w:pPr>
      <w:r>
        <w:t>(bit de paridad, longitud del mensaje, Divisor Latch), pueden establecer una comunicación</w:t>
      </w:r>
    </w:p>
    <w:p w:rsidR="00A02C37" w:rsidRDefault="003B5088">
      <w:pPr>
        <w:pStyle w:val="Standard"/>
      </w:pPr>
      <w:r>
        <w:t>sencilla.</w:t>
      </w:r>
    </w:p>
    <w:p w:rsidR="00A02C37" w:rsidRDefault="003B5088">
      <w:pPr>
        <w:pStyle w:val="Standard"/>
      </w:pPr>
      <w:r>
        <w:t xml:space="preserve">El cable cruza las líneas Tx con Rx y viceversa, de modo que la línea de salida </w:t>
      </w:r>
      <w:r>
        <w:t>de un host</w:t>
      </w:r>
    </w:p>
    <w:p w:rsidR="00A02C37" w:rsidRDefault="003B5088">
      <w:pPr>
        <w:pStyle w:val="Standard"/>
      </w:pPr>
      <w:r>
        <w:t>sea la línea de entrada del otro. De igual manera la línea Rx.</w:t>
      </w:r>
    </w:p>
    <w:p w:rsidR="00A02C37" w:rsidRDefault="003B5088">
      <w:pPr>
        <w:pStyle w:val="Standard"/>
      </w:pPr>
      <w:r>
        <w:t>Ambos HOST setearon el puerto serie con los siguientes valores:</w:t>
      </w:r>
    </w:p>
    <w:p w:rsidR="00A02C37" w:rsidRDefault="003B5088">
      <w:pPr>
        <w:pStyle w:val="Standard"/>
      </w:pPr>
      <w:r>
        <w:t>- 9600 Baudios</w:t>
      </w:r>
    </w:p>
    <w:p w:rsidR="00A02C37" w:rsidRDefault="003B5088">
      <w:pPr>
        <w:pStyle w:val="Standard"/>
      </w:pPr>
      <w:r>
        <w:t>- 8 bits de mensajes</w:t>
      </w:r>
    </w:p>
    <w:p w:rsidR="00A02C37" w:rsidRDefault="003B5088">
      <w:pPr>
        <w:pStyle w:val="Standard"/>
      </w:pPr>
      <w:r>
        <w:t>- Sin paridad</w:t>
      </w:r>
    </w:p>
    <w:p w:rsidR="00A02C37" w:rsidRDefault="003B5088">
      <w:pPr>
        <w:pStyle w:val="Standard"/>
      </w:pPr>
      <w:r>
        <w:t>- 1 Stop bit</w:t>
      </w:r>
    </w:p>
    <w:p w:rsidR="00A02C37" w:rsidRDefault="003B5088">
      <w:pPr>
        <w:pStyle w:val="Standard"/>
      </w:pPr>
      <w:r>
        <w:t>El programa entra en un bucle, verificando si hay datos</w:t>
      </w:r>
      <w:r>
        <w:t xml:space="preserve"> en el buffer de entrada y mostrándolos</w:t>
      </w:r>
    </w:p>
    <w:p w:rsidR="00A02C37" w:rsidRDefault="003B5088">
      <w:pPr>
        <w:pStyle w:val="Standard"/>
      </w:pPr>
      <w:r>
        <w:t>en pantalla en el caso encontrar algunos.</w:t>
      </w:r>
    </w:p>
    <w:p w:rsidR="00A02C37" w:rsidRDefault="003B5088">
      <w:pPr>
        <w:pStyle w:val="Standard"/>
      </w:pPr>
      <w:r>
        <w:t>En el mismo bucle detecta si el buffer de salida está lleno, si es así, transmite los datos.</w:t>
      </w: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3B5088">
      <w:pPr>
        <w:pStyle w:val="Standard"/>
        <w:rPr>
          <w:b/>
          <w:bCs/>
        </w:rPr>
      </w:pPr>
      <w:r>
        <w:rPr>
          <w:b/>
          <w:bCs/>
        </w:rPr>
        <w:t>Práctico 4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Control de un motor PaP mediante el puerto paralelo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Un motor PaP</w:t>
      </w:r>
      <w:r>
        <w:t xml:space="preserve"> consta de 4 bobinas que son controladas desde afuera a través de un cable por bobina.</w:t>
      </w:r>
    </w:p>
    <w:p w:rsidR="00A02C37" w:rsidRDefault="003B5088">
      <w:pPr>
        <w:pStyle w:val="Standard"/>
      </w:pPr>
      <w:r>
        <w:t>A diferencia de un motor DC, se necesita una secuencia de impulsos distintos para girar el rotor.</w:t>
      </w:r>
    </w:p>
    <w:p w:rsidR="00A02C37" w:rsidRDefault="003B5088">
      <w:pPr>
        <w:pStyle w:val="Standard"/>
      </w:pPr>
      <w:r>
        <w:t>Existen distintos modos para hacer girar el motor (PASO NORMAL, WAVE DR</w:t>
      </w:r>
      <w:r>
        <w:t>IVE, MEDIO PASO),</w:t>
      </w:r>
    </w:p>
    <w:p w:rsidR="00A02C37" w:rsidRDefault="003B5088">
      <w:pPr>
        <w:pStyle w:val="Standard"/>
      </w:pPr>
      <w:r>
        <w:t>nosotros implementamos el modo PASO NORMAL que consiste en la siguiente secuencia</w:t>
      </w:r>
    </w:p>
    <w:p w:rsidR="00A02C37" w:rsidRDefault="003B5088">
      <w:pPr>
        <w:pStyle w:val="Standard"/>
      </w:pPr>
      <w:r>
        <w:t>Motor: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 xml:space="preserve">          Bobina 1</w:t>
      </w:r>
    </w:p>
    <w:p w:rsidR="00A02C37" w:rsidRDefault="003B5088">
      <w:pPr>
        <w:pStyle w:val="Standard"/>
      </w:pPr>
      <w:r>
        <w:t>Bobina 2    (X)     Bobina 4</w:t>
      </w:r>
    </w:p>
    <w:p w:rsidR="00A02C37" w:rsidRDefault="003B5088">
      <w:pPr>
        <w:pStyle w:val="Standard"/>
      </w:pPr>
      <w:r>
        <w:t xml:space="preserve">          Bobina 3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Secuencia de encendido de bobinas:</w:t>
      </w:r>
    </w:p>
    <w:p w:rsidR="00A02C37" w:rsidRDefault="003B5088">
      <w:pPr>
        <w:pStyle w:val="Standard"/>
      </w:pPr>
      <w:r>
        <w:t>1 - Bobina 1 y Bobina 2</w:t>
      </w:r>
    </w:p>
    <w:p w:rsidR="00A02C37" w:rsidRDefault="003B5088">
      <w:pPr>
        <w:pStyle w:val="Standard"/>
      </w:pPr>
      <w:r>
        <w:t>2 - Bobina 2 y Bobina</w:t>
      </w:r>
      <w:r>
        <w:t xml:space="preserve"> 3</w:t>
      </w:r>
    </w:p>
    <w:p w:rsidR="00A02C37" w:rsidRDefault="003B5088">
      <w:pPr>
        <w:pStyle w:val="Standard"/>
      </w:pPr>
      <w:r>
        <w:t>3 - Bobina 3 y Bobina 4</w:t>
      </w:r>
    </w:p>
    <w:p w:rsidR="00A02C37" w:rsidRDefault="003B5088">
      <w:pPr>
        <w:pStyle w:val="Standard"/>
      </w:pPr>
      <w:r>
        <w:t>4 - Bobina 4 y Bobina 1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Sentido anti horario: Secuencia = 1, 2, 3, 4, 1, 2, 3, 4, 1, ...</w:t>
      </w:r>
    </w:p>
    <w:p w:rsidR="00A02C37" w:rsidRDefault="003B5088">
      <w:pPr>
        <w:pStyle w:val="Standard"/>
      </w:pPr>
      <w:r>
        <w:t>Sentido horario:     Secuencia = 1, 4, 3, 2, 1, 4, 3, 2, 1, ...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 xml:space="preserve">Si los cables del motor se conectan a los 4 bits de menor peso del </w:t>
      </w:r>
      <w:r>
        <w:t>registro DATA del LPT,</w:t>
      </w:r>
    </w:p>
    <w:p w:rsidR="00A02C37" w:rsidRDefault="003B5088">
      <w:pPr>
        <w:pStyle w:val="Standard"/>
      </w:pPr>
      <w:r>
        <w:t>la secuencia se corresponde con los siguientes valores:</w:t>
      </w:r>
    </w:p>
    <w:p w:rsidR="00A02C37" w:rsidRDefault="003B5088">
      <w:pPr>
        <w:pStyle w:val="Standard"/>
      </w:pPr>
      <w:r>
        <w:t>1 - 0xc</w:t>
      </w:r>
    </w:p>
    <w:p w:rsidR="00A02C37" w:rsidRDefault="003B5088">
      <w:pPr>
        <w:pStyle w:val="Standard"/>
      </w:pPr>
      <w:r>
        <w:t>2 - 0x09</w:t>
      </w:r>
    </w:p>
    <w:p w:rsidR="00A02C37" w:rsidRDefault="003B5088">
      <w:pPr>
        <w:pStyle w:val="Standard"/>
      </w:pPr>
      <w:r>
        <w:t>3 - 0x03</w:t>
      </w:r>
    </w:p>
    <w:p w:rsidR="00A02C37" w:rsidRDefault="003B5088">
      <w:pPr>
        <w:pStyle w:val="Standard"/>
      </w:pPr>
      <w:r>
        <w:t>4 - 0x06</w:t>
      </w:r>
    </w:p>
    <w:p w:rsidR="00A02C37" w:rsidRDefault="003B5088">
      <w:pPr>
        <w:pStyle w:val="Standard"/>
      </w:pPr>
      <w:r>
        <w:t>Estos valores están almacenados en el arreglo 'comando[]'.</w:t>
      </w: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3B5088">
      <w:pPr>
        <w:pStyle w:val="Standard"/>
        <w:rPr>
          <w:b/>
          <w:bCs/>
        </w:rPr>
      </w:pPr>
      <w:r>
        <w:rPr>
          <w:b/>
          <w:bCs/>
        </w:rPr>
        <w:lastRenderedPageBreak/>
        <w:t>Práctico 5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Control de un motor PaP mediante el puerto serie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 xml:space="preserve">En éste proyecto, </w:t>
      </w:r>
      <w:r>
        <w:t>disponemos un driver para el motor PaP a través del puerto serie.</w:t>
      </w:r>
    </w:p>
    <w:p w:rsidR="00A02C37" w:rsidRDefault="003B5088">
      <w:pPr>
        <w:pStyle w:val="Standard"/>
      </w:pPr>
      <w:r>
        <w:t>Una vez seteado el puerto serie, los comandos que acepta el drive permiten definir</w:t>
      </w:r>
    </w:p>
    <w:p w:rsidR="00A02C37" w:rsidRDefault="003B5088">
      <w:pPr>
        <w:pStyle w:val="Standard"/>
      </w:pPr>
      <w:r>
        <w:t>el sentido de giro y la cantidad de pasos.</w:t>
      </w: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rPr>
          <w:b/>
          <w:bCs/>
        </w:rPr>
        <w:t>Práctico 6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Lectura de una termocupla a través del puerto par</w:t>
      </w:r>
      <w:r>
        <w:t>alelo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Disponemos de un driver con una termocupla.</w:t>
      </w:r>
    </w:p>
    <w:p w:rsidR="00A02C37" w:rsidRDefault="003B5088">
      <w:pPr>
        <w:pStyle w:val="Standard"/>
      </w:pPr>
      <w:r>
        <w:t>El driver se comunica a través de la PC mediante el puerto serie.</w:t>
      </w:r>
    </w:p>
    <w:p w:rsidR="00A02C37" w:rsidRDefault="003B5088">
      <w:pPr>
        <w:pStyle w:val="Standard"/>
      </w:pPr>
      <w:r>
        <w:t>Para leer la temperatura medida por el sensor, enviamos el valor 't' y</w:t>
      </w:r>
    </w:p>
    <w:p w:rsidR="00A02C37" w:rsidRDefault="003B5088">
      <w:pPr>
        <w:pStyle w:val="Standard"/>
      </w:pPr>
      <w:r>
        <w:t xml:space="preserve">luego el valor ' ' (espacio) para leer el número correspondiente a </w:t>
      </w:r>
      <w:r>
        <w:t>las</w:t>
      </w:r>
    </w:p>
    <w:p w:rsidR="00A02C37" w:rsidRDefault="003B5088">
      <w:pPr>
        <w:pStyle w:val="Standard"/>
      </w:pPr>
      <w:r>
        <w:t>centenas del valor del sensor, otro ' ' más para las decenas y por último</w:t>
      </w:r>
    </w:p>
    <w:p w:rsidR="00A02C37" w:rsidRDefault="003B5088">
      <w:pPr>
        <w:pStyle w:val="Standard"/>
      </w:pPr>
      <w:r>
        <w:t>otro ' ' para las unidades.</w:t>
      </w:r>
    </w:p>
    <w:p w:rsidR="00A02C37" w:rsidRDefault="003B5088">
      <w:pPr>
        <w:pStyle w:val="Standard"/>
      </w:pPr>
      <w:r>
        <w:t>Una vez obtenida el valor de las centenas, decenas y unidades, procedemos</w:t>
      </w:r>
    </w:p>
    <w:p w:rsidR="00A02C37" w:rsidRDefault="003B5088">
      <w:pPr>
        <w:pStyle w:val="Standard"/>
      </w:pPr>
      <w:r>
        <w:t>a mostrarlo por la pantalla.</w:t>
      </w: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3B5088">
      <w:pPr>
        <w:pStyle w:val="Standard"/>
        <w:rPr>
          <w:b/>
          <w:bCs/>
        </w:rPr>
      </w:pPr>
      <w:r>
        <w:rPr>
          <w:b/>
          <w:bCs/>
        </w:rPr>
        <w:t>Práctico 7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Lectura a través del puerto para</w:t>
      </w:r>
      <w:r>
        <w:t>lelo el valor de un conversor AD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Un generador de señales se conecta a la entrada del conversor AD y la salida</w:t>
      </w:r>
    </w:p>
    <w:p w:rsidR="00A02C37" w:rsidRDefault="003B5088">
      <w:pPr>
        <w:pStyle w:val="Standard"/>
      </w:pPr>
      <w:r>
        <w:t>del AD se conecta al registro DATA del puerto paralelo.</w:t>
      </w:r>
    </w:p>
    <w:p w:rsidR="00A02C37" w:rsidRDefault="003B5088">
      <w:pPr>
        <w:pStyle w:val="Standard"/>
      </w:pPr>
      <w:r>
        <w:t>Cada cierto intervalo de tiempo, se lee el puerto de datos del LPT y se</w:t>
      </w:r>
    </w:p>
    <w:p w:rsidR="00A02C37" w:rsidRDefault="003B5088">
      <w:pPr>
        <w:pStyle w:val="Standard"/>
      </w:pPr>
      <w:r>
        <w:t xml:space="preserve">imprime el valor </w:t>
      </w:r>
      <w:r>
        <w:t>en pantalla, que corresponde con la señal digitalizada</w:t>
      </w:r>
    </w:p>
    <w:p w:rsidR="00A02C37" w:rsidRDefault="003B5088">
      <w:pPr>
        <w:pStyle w:val="Standard"/>
      </w:pPr>
      <w:r>
        <w:t>del conversor AD.</w:t>
      </w: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rPr>
          <w:b/>
          <w:bCs/>
        </w:rPr>
        <w:t>Práctico 8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Conexión de un conversor DA al registro de datos del puerto paralelo para generar</w:t>
      </w:r>
    </w:p>
    <w:p w:rsidR="00A02C37" w:rsidRDefault="003B5088">
      <w:pPr>
        <w:pStyle w:val="Standard"/>
      </w:pPr>
      <w:r>
        <w:t>una señal analógica con forma de diente de sierra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Disponemos de un conversor DA con u</w:t>
      </w:r>
      <w:r>
        <w:t>na resolución de 8 bits conectado al puerto paralelo.</w:t>
      </w:r>
    </w:p>
    <w:p w:rsidR="00A02C37" w:rsidRDefault="003B5088">
      <w:pPr>
        <w:pStyle w:val="Standard"/>
      </w:pPr>
      <w:r>
        <w:t>Enviamos a través del registro de datos los valores:</w:t>
      </w:r>
    </w:p>
    <w:p w:rsidR="00A02C37" w:rsidRDefault="003B5088">
      <w:pPr>
        <w:pStyle w:val="Standard"/>
      </w:pPr>
      <w:r>
        <w:t>0 1 2 .. 255 0 1 2 .. 255 ...</w:t>
      </w:r>
    </w:p>
    <w:p w:rsidR="00A02C37" w:rsidRDefault="003B5088">
      <w:pPr>
        <w:pStyle w:val="Standard"/>
      </w:pPr>
      <w:r>
        <w:t>La salida del DA se conecta a un osciloscopio, donde podemos ver que la señal analógica</w:t>
      </w:r>
    </w:p>
    <w:p w:rsidR="00A02C37" w:rsidRDefault="003B5088">
      <w:pPr>
        <w:pStyle w:val="Standard"/>
      </w:pPr>
      <w:r>
        <w:t xml:space="preserve">generada tiene forma de diente </w:t>
      </w:r>
      <w:r>
        <w:t>de sierra.</w:t>
      </w: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3B5088">
      <w:pPr>
        <w:pStyle w:val="Standard"/>
        <w:rPr>
          <w:b/>
          <w:bCs/>
        </w:rPr>
      </w:pPr>
      <w:r>
        <w:rPr>
          <w:b/>
          <w:bCs/>
        </w:rPr>
        <w:lastRenderedPageBreak/>
        <w:t>Práctico 9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Conexión de un conversor DA al registro de datos del puerto paralelo para generar</w:t>
      </w:r>
    </w:p>
    <w:p w:rsidR="00A02C37" w:rsidRDefault="003B5088">
      <w:pPr>
        <w:pStyle w:val="Standard"/>
      </w:pPr>
      <w:r>
        <w:t>una señal analógica con forma de triangulo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Análogo al práctico 8, con la diferencia que los valores de salidas son:</w:t>
      </w:r>
    </w:p>
    <w:p w:rsidR="00A02C37" w:rsidRDefault="003B5088">
      <w:pPr>
        <w:pStyle w:val="Standard"/>
      </w:pPr>
      <w:r>
        <w:t xml:space="preserve">0 1 2 .. 255 254 ... 2 1 0 1 </w:t>
      </w:r>
      <w:r>
        <w:t>2 3 .. 255 254 ... 2 1 0 ....</w:t>
      </w:r>
    </w:p>
    <w:p w:rsidR="00A02C37" w:rsidRDefault="003B5088">
      <w:pPr>
        <w:pStyle w:val="Standard"/>
      </w:pPr>
      <w:r>
        <w:t>generando así otra forma de señal analógica.</w:t>
      </w: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3B5088">
      <w:pPr>
        <w:pStyle w:val="Standard"/>
        <w:rPr>
          <w:b/>
          <w:bCs/>
        </w:rPr>
      </w:pPr>
      <w:r>
        <w:rPr>
          <w:b/>
          <w:bCs/>
        </w:rPr>
        <w:t>Práctico 10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Conexión de un conversor DA al registro de datos del puerto paralelo para generar</w:t>
      </w:r>
    </w:p>
    <w:p w:rsidR="00A02C37" w:rsidRDefault="003B5088">
      <w:pPr>
        <w:pStyle w:val="Standard"/>
      </w:pPr>
      <w:r>
        <w:t>una señal analógica con forma de seno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Análogo a los prácticos 8 y 9. Los valores d</w:t>
      </w:r>
      <w:r>
        <w:t>e salida conforman una señal sinusoidal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128*sin(1) + 128, 128*sin(2) + 128, 128*sin(3) + 128, ...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La señal está deslazada hacia arriba (+ 128), para localizar el 0 en la mitad del rango</w:t>
      </w:r>
    </w:p>
    <w:p w:rsidR="00A02C37" w:rsidRDefault="003B5088">
      <w:pPr>
        <w:pStyle w:val="Standard"/>
      </w:pPr>
      <w:r>
        <w:t>de valores de resolución del DA.</w:t>
      </w:r>
    </w:p>
    <w:p w:rsidR="00A02C37" w:rsidRDefault="003B5088">
      <w:pPr>
        <w:pStyle w:val="Standard"/>
      </w:pPr>
      <w:r>
        <w:t>También está multiplicada por el fa</w:t>
      </w:r>
      <w:r>
        <w:t>ctor 128, para cubrir todo el rango de resolución del DA.</w:t>
      </w: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3B5088">
      <w:pPr>
        <w:pStyle w:val="Standard"/>
        <w:rPr>
          <w:b/>
          <w:bCs/>
        </w:rPr>
      </w:pPr>
      <w:r>
        <w:rPr>
          <w:b/>
          <w:bCs/>
        </w:rPr>
        <w:t>Práctico 11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Implementación de un conversor AD Simple Rampa usando el puerto paralelo y un conversor DA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Implementamos usando la PC un conversor AD con algoritmo Simple Rampa.</w:t>
      </w:r>
    </w:p>
    <w:p w:rsidR="00A02C37" w:rsidRDefault="003B5088">
      <w:pPr>
        <w:pStyle w:val="Standard"/>
      </w:pPr>
      <w:r>
        <w:t xml:space="preserve">El algoritmo es el </w:t>
      </w:r>
      <w:r>
        <w:t>siguiente: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1 - Se toma una muestra de la señal de entrada (simulando un módulo Sample And Hold)</w:t>
      </w:r>
    </w:p>
    <w:p w:rsidR="00A02C37" w:rsidRDefault="003B5088">
      <w:pPr>
        <w:pStyle w:val="Standard"/>
      </w:pPr>
      <w:r>
        <w:t>2 - Se inicializa una variable contador con el valor 0</w:t>
      </w:r>
    </w:p>
    <w:p w:rsidR="00A02C37" w:rsidRDefault="003B5088">
      <w:pPr>
        <w:pStyle w:val="Standard"/>
      </w:pPr>
      <w:r>
        <w:t>3 - El valor de la variable contador se transforma a través del DA en una señal analógica</w:t>
      </w:r>
    </w:p>
    <w:p w:rsidR="00A02C37" w:rsidRDefault="003B5088">
      <w:pPr>
        <w:pStyle w:val="Standard"/>
      </w:pPr>
      <w:r>
        <w:t xml:space="preserve">    y se compa</w:t>
      </w:r>
      <w:r>
        <w:t>ra con el valor de la muestra.</w:t>
      </w:r>
    </w:p>
    <w:p w:rsidR="00A02C37" w:rsidRDefault="003B5088">
      <w:pPr>
        <w:pStyle w:val="Standard"/>
      </w:pPr>
      <w:r>
        <w:t xml:space="preserve">    Si son distintas, se incrementa el valor del contador, y se repite el paso Nº 3.</w:t>
      </w:r>
    </w:p>
    <w:p w:rsidR="00A02C37" w:rsidRDefault="003B5088">
      <w:pPr>
        <w:pStyle w:val="Standard"/>
      </w:pPr>
      <w:r>
        <w:t xml:space="preserve">    Si son iguales, el valor del contador se corresponde con el valor analógico de la señal</w:t>
      </w:r>
    </w:p>
    <w:p w:rsidR="00A02C37" w:rsidRDefault="003B5088">
      <w:pPr>
        <w:pStyle w:val="Standard"/>
      </w:pPr>
      <w:r>
        <w:t xml:space="preserve">    de entrada, terminando el proceso de </w:t>
      </w:r>
      <w:r>
        <w:t>digitalización y tomando una muestra para comenzar</w:t>
      </w:r>
    </w:p>
    <w:p w:rsidR="00A02C37" w:rsidRDefault="003B5088">
      <w:pPr>
        <w:pStyle w:val="Standard"/>
      </w:pPr>
      <w:r>
        <w:t xml:space="preserve">    otro proceso.</w:t>
      </w:r>
    </w:p>
    <w:p w:rsidR="00A02C37" w:rsidRDefault="003B5088">
      <w:pPr>
        <w:pStyle w:val="Standard"/>
      </w:pPr>
      <w:r>
        <w:t xml:space="preserve">    Si la variable contador alcanzó su rango máximo sin que la comparación se cumpla,</w:t>
      </w:r>
    </w:p>
    <w:p w:rsidR="00A02C37" w:rsidRDefault="003B5088">
      <w:pPr>
        <w:pStyle w:val="Standard"/>
      </w:pPr>
      <w:r>
        <w:t xml:space="preserve">    se toma éste valor máximo como el valor digital de la muestra de entrada y se termina el proceso.</w:t>
      </w: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rPr>
          <w:b/>
          <w:bCs/>
        </w:rPr>
        <w:t>Práctico 12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Implementación de un conversor AD con algoritmo de Aproximaciones Sucesivas</w:t>
      </w:r>
    </w:p>
    <w:p w:rsidR="00A02C37" w:rsidRDefault="003B5088">
      <w:pPr>
        <w:pStyle w:val="Standard"/>
      </w:pPr>
      <w:r>
        <w:t>usando el puerto paralelo y un conversor DA.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Análogo al Práctico 11, pero con distinto algoritmo.</w:t>
      </w:r>
    </w:p>
    <w:p w:rsidR="00A02C37" w:rsidRDefault="003B5088">
      <w:pPr>
        <w:pStyle w:val="Standard"/>
      </w:pPr>
      <w:r>
        <w:lastRenderedPageBreak/>
        <w:t xml:space="preserve">Se utiliza el algoritmo de aproximaciones sucesivas, que tiene </w:t>
      </w:r>
      <w:r>
        <w:t>mayor velocidad</w:t>
      </w:r>
    </w:p>
    <w:p w:rsidR="00A02C37" w:rsidRDefault="003B5088">
      <w:pPr>
        <w:pStyle w:val="Standard"/>
      </w:pPr>
      <w:r>
        <w:t>de conversión que el algoritmo de Simple Rampa.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El algoritmo es el siguiente:</w:t>
      </w:r>
    </w:p>
    <w:p w:rsidR="00A02C37" w:rsidRDefault="003B5088">
      <w:pPr>
        <w:pStyle w:val="Standard"/>
      </w:pPr>
      <w:r>
        <w:t>1 - Se toma una muestra 'in_value' de la señal de entrada (analógica)</w:t>
      </w:r>
    </w:p>
    <w:p w:rsidR="00A02C37" w:rsidRDefault="003B5088">
      <w:pPr>
        <w:pStyle w:val="Standard"/>
      </w:pPr>
      <w:r>
        <w:t>2 - 'value' = b7 b6 b5 b4 b3 b2 b1 b0 = 0 (Digital)</w:t>
      </w:r>
    </w:p>
    <w:p w:rsidR="00A02C37" w:rsidRDefault="003B5088">
      <w:pPr>
        <w:pStyle w:val="Standard"/>
      </w:pPr>
      <w:r>
        <w:t>3 - i = 7</w:t>
      </w:r>
    </w:p>
    <w:p w:rsidR="00A02C37" w:rsidRDefault="003B5088">
      <w:pPr>
        <w:pStyle w:val="Standard"/>
      </w:pPr>
      <w:r>
        <w:t>3.1 Se setea el valor bi en 1</w:t>
      </w:r>
      <w:r>
        <w:t xml:space="preserve"> y se compara ANALOGICO('value') con 'in_value'</w:t>
      </w:r>
    </w:p>
    <w:p w:rsidR="00A02C37" w:rsidRDefault="003B5088">
      <w:pPr>
        <w:pStyle w:val="Standard"/>
      </w:pPr>
      <w:r>
        <w:t xml:space="preserve">    Si ANALOGICO('value') == 'in_value' -&gt; Fin del proceso</w:t>
      </w:r>
    </w:p>
    <w:p w:rsidR="00A02C37" w:rsidRDefault="003B5088">
      <w:pPr>
        <w:pStyle w:val="Standard"/>
      </w:pPr>
      <w:r>
        <w:t xml:space="preserve">    Si ANALOGICO('value') &gt; 'in_value' -&gt; bi = 0</w:t>
      </w:r>
    </w:p>
    <w:p w:rsidR="00A02C37" w:rsidRDefault="003B5088">
      <w:pPr>
        <w:pStyle w:val="Standard"/>
      </w:pPr>
      <w:r>
        <w:t xml:space="preserve">    Sino bi = 1.</w:t>
      </w:r>
    </w:p>
    <w:p w:rsidR="00A02C37" w:rsidRDefault="003B5088">
      <w:pPr>
        <w:pStyle w:val="Standard"/>
      </w:pPr>
      <w:r>
        <w:t xml:space="preserve">    Si i == 0 -&gt; Fin</w:t>
      </w:r>
    </w:p>
    <w:p w:rsidR="00A02C37" w:rsidRDefault="003B5088">
      <w:pPr>
        <w:pStyle w:val="Standard"/>
      </w:pPr>
      <w:r>
        <w:t xml:space="preserve">    Se repite el paso 3.1 con i = i - 1</w:t>
      </w:r>
    </w:p>
    <w:p w:rsidR="00A02C37" w:rsidRDefault="003B5088">
      <w:pPr>
        <w:pStyle w:val="Standard"/>
      </w:pPr>
      <w:r>
        <w:t>Cuando el proceso term</w:t>
      </w:r>
      <w:r>
        <w:t>ina, 'value' tiene el valor digitalizado correspondiente</w:t>
      </w:r>
    </w:p>
    <w:p w:rsidR="00A02C37" w:rsidRDefault="003B5088">
      <w:pPr>
        <w:pStyle w:val="Standard"/>
      </w:pPr>
      <w:r>
        <w:t>al valor analógico 'value_in'.</w:t>
      </w: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3B5088">
      <w:pPr>
        <w:pStyle w:val="Standard"/>
        <w:rPr>
          <w:b/>
          <w:bCs/>
        </w:rPr>
      </w:pPr>
      <w:r>
        <w:rPr>
          <w:b/>
          <w:bCs/>
        </w:rPr>
        <w:t>Práctico 13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Implementación de un osciloscopio sencillo usando el puerto paralelo</w:t>
      </w: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Se utiliza un conversor AD. El valor leído del conversor, es graficado en pantall</w:t>
      </w:r>
      <w:r>
        <w:t>a, como</w:t>
      </w:r>
    </w:p>
    <w:p w:rsidR="00A02C37" w:rsidRDefault="003B5088">
      <w:pPr>
        <w:pStyle w:val="Standard"/>
      </w:pPr>
      <w:r>
        <w:t>una función de voltaje, en el dominio del tiempo.</w:t>
      </w:r>
    </w:p>
    <w:p w:rsidR="00A02C37" w:rsidRDefault="003B5088">
      <w:pPr>
        <w:pStyle w:val="Standard"/>
      </w:pPr>
      <w:r>
        <w:t>Se toman muestras cada cierto intervalos y se grafica cada una.</w:t>
      </w:r>
    </w:p>
    <w:p w:rsidR="00A02C37" w:rsidRDefault="003B5088">
      <w:pPr>
        <w:pStyle w:val="Standard"/>
      </w:pPr>
      <w:r>
        <w:t>Formando la imagen en la PC correspondiente a la señal de entrada.</w:t>
      </w: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3B5088">
      <w:pPr>
        <w:pStyle w:val="Standard"/>
        <w:rPr>
          <w:b/>
          <w:bCs/>
        </w:rPr>
      </w:pPr>
      <w:r>
        <w:rPr>
          <w:b/>
          <w:bCs/>
        </w:rPr>
        <w:t>Práctico 14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 xml:space="preserve">Mantener una temperatura deseada, mediante el </w:t>
      </w:r>
      <w:r>
        <w:t>sistema de control Si / No</w:t>
      </w: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Es una implementación del sistema de control más sencillo.</w:t>
      </w:r>
    </w:p>
    <w:p w:rsidR="00A02C37" w:rsidRDefault="003B5088">
      <w:pPr>
        <w:pStyle w:val="Standard"/>
      </w:pPr>
      <w:r>
        <w:t>A través de un sensor de temperatura, con interface por el puerto serie, medimos la</w:t>
      </w:r>
    </w:p>
    <w:p w:rsidR="00A02C37" w:rsidRDefault="003B5088">
      <w:pPr>
        <w:pStyle w:val="Standard"/>
      </w:pPr>
      <w:r>
        <w:t>temperatura interna de un habitáculo pequeño.</w:t>
      </w:r>
    </w:p>
    <w:p w:rsidR="00A02C37" w:rsidRDefault="003B5088">
      <w:pPr>
        <w:pStyle w:val="Standard"/>
      </w:pPr>
      <w:r>
        <w:t>Dentro del mismo habitáculo, se encuen</w:t>
      </w:r>
      <w:r>
        <w:t>tra una lámpara conectada también al puerto</w:t>
      </w:r>
    </w:p>
    <w:p w:rsidR="00A02C37" w:rsidRDefault="003B5088">
      <w:pPr>
        <w:pStyle w:val="Standard"/>
      </w:pPr>
      <w:r>
        <w:t>serie, que con 2 comandos podemos prenderla y apagarla.</w:t>
      </w:r>
    </w:p>
    <w:p w:rsidR="00A02C37" w:rsidRDefault="003B5088">
      <w:pPr>
        <w:pStyle w:val="Standard"/>
      </w:pPr>
      <w:r>
        <w:t>Para mantener una temperatura deseada, primero se lee el sensor de entrada, si</w:t>
      </w:r>
    </w:p>
    <w:p w:rsidR="00A02C37" w:rsidRDefault="003B5088">
      <w:pPr>
        <w:pStyle w:val="Standard"/>
      </w:pPr>
      <w:r>
        <w:t>la temperatura leída es menor que la temperatura deseada, enviamos el comando</w:t>
      </w:r>
    </w:p>
    <w:p w:rsidR="00A02C37" w:rsidRDefault="003B5088">
      <w:pPr>
        <w:pStyle w:val="Standard"/>
      </w:pPr>
      <w:r>
        <w:t>para encender la lámpara un instante fijo, si la temperatura es mayor, la lámpara</w:t>
      </w:r>
    </w:p>
    <w:p w:rsidR="00A02C37" w:rsidRDefault="003B5088">
      <w:pPr>
        <w:pStyle w:val="Standard"/>
      </w:pPr>
      <w:r>
        <w:t>permanece apagada.</w:t>
      </w:r>
    </w:p>
    <w:p w:rsidR="00A02C37" w:rsidRDefault="003B5088">
      <w:pPr>
        <w:pStyle w:val="Standard"/>
      </w:pPr>
      <w:r>
        <w:t>Se repite el proceso indefinidamente, logrando mantener la temperatura del habitáculo a</w:t>
      </w:r>
    </w:p>
    <w:p w:rsidR="00A02C37" w:rsidRDefault="003B5088">
      <w:pPr>
        <w:pStyle w:val="Standard"/>
      </w:pPr>
      <w:r>
        <w:t>niveles muy cercano al deseado.</w:t>
      </w: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3B5088">
      <w:pPr>
        <w:pStyle w:val="Standard"/>
        <w:rPr>
          <w:b/>
          <w:bCs/>
        </w:rPr>
      </w:pPr>
      <w:r>
        <w:rPr>
          <w:b/>
          <w:bCs/>
        </w:rPr>
        <w:t>Práctico 15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Mantener una tempe</w:t>
      </w:r>
      <w:r>
        <w:t>ratura deseada, mediante el sistema de control PWM</w:t>
      </w: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El práctico se asemeja al práctico 14, pero posee un sistema de control más refinado.</w:t>
      </w:r>
    </w:p>
    <w:p w:rsidR="00A02C37" w:rsidRDefault="003B5088">
      <w:pPr>
        <w:pStyle w:val="Standard"/>
      </w:pPr>
      <w:r>
        <w:t>La lámpara ahora no permanecerá encendida (o apagada), un instante de tiempo fijo.</w:t>
      </w:r>
    </w:p>
    <w:p w:rsidR="00A02C37" w:rsidRDefault="003B5088">
      <w:pPr>
        <w:pStyle w:val="Standard"/>
      </w:pPr>
      <w:r>
        <w:t xml:space="preserve">La duración del tiempo de </w:t>
      </w:r>
      <w:r>
        <w:t>encendido (o apagado), se calcula dinámicamente en base</w:t>
      </w:r>
    </w:p>
    <w:p w:rsidR="00A02C37" w:rsidRDefault="003B5088">
      <w:pPr>
        <w:pStyle w:val="Standard"/>
      </w:pPr>
      <w:r>
        <w:t>a la diferencia entre temperatura efectiva y temperatura actual.</w:t>
      </w:r>
    </w:p>
    <w:p w:rsidR="00A02C37" w:rsidRDefault="003B5088">
      <w:pPr>
        <w:pStyle w:val="Standard"/>
      </w:pPr>
      <w:r>
        <w:t>Es un sistema de control PWM (Pulse-width modulation), el pulso de encendido / apagado,</w:t>
      </w:r>
    </w:p>
    <w:p w:rsidR="00A02C37" w:rsidRDefault="003B5088">
      <w:pPr>
        <w:pStyle w:val="Standard"/>
      </w:pPr>
      <w:r>
        <w:t xml:space="preserve">no tiene una duración fija, depende de </w:t>
      </w:r>
      <w:r>
        <w:t>parámetros.</w:t>
      </w: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3B5088">
      <w:pPr>
        <w:pStyle w:val="Standard"/>
        <w:rPr>
          <w:b/>
          <w:bCs/>
        </w:rPr>
      </w:pPr>
      <w:r>
        <w:rPr>
          <w:b/>
          <w:bCs/>
        </w:rPr>
        <w:t>Práctico 16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Seguidor de luz</w:t>
      </w: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>Tenemos un dispositivo, que gira sobre su propio eje, con 2 sensores de luz, conectado</w:t>
      </w:r>
    </w:p>
    <w:p w:rsidR="00A02C37" w:rsidRDefault="003B5088">
      <w:pPr>
        <w:pStyle w:val="Standard"/>
      </w:pPr>
      <w:r>
        <w:t>mediante una interface al puerto serie de la PC.</w:t>
      </w:r>
    </w:p>
    <w:p w:rsidR="00A02C37" w:rsidRDefault="003B5088">
      <w:pPr>
        <w:pStyle w:val="Standard"/>
      </w:pPr>
      <w:r>
        <w:t>La lectura de los sensores, devuelve valores directamente proporcionales a</w:t>
      </w:r>
      <w:r>
        <w:t xml:space="preserve"> la cantidad de luz</w:t>
      </w:r>
    </w:p>
    <w:p w:rsidR="00A02C37" w:rsidRDefault="003B5088">
      <w:pPr>
        <w:pStyle w:val="Standard"/>
      </w:pPr>
      <w:r>
        <w:t>que incide sobre ellos. De ésta forma, podemos saber aproximadamente cuál es el ángulo</w:t>
      </w:r>
    </w:p>
    <w:p w:rsidR="00A02C37" w:rsidRDefault="003B5088">
      <w:pPr>
        <w:pStyle w:val="Standard"/>
      </w:pPr>
      <w:r>
        <w:t>de incidencia del rayo de luz sobre ello.</w:t>
      </w:r>
    </w:p>
    <w:p w:rsidR="00A02C37" w:rsidRDefault="003B5088">
      <w:pPr>
        <w:pStyle w:val="Standard"/>
      </w:pPr>
      <w:r>
        <w:t>Si los valores leídos de los sensores, entonces incide con mayor magnitud la luz en uno</w:t>
      </w:r>
    </w:p>
    <w:p w:rsidR="00A02C37" w:rsidRDefault="003B5088">
      <w:pPr>
        <w:pStyle w:val="Standard"/>
      </w:pPr>
      <w:r>
        <w:t>de ellos. Si es así</w:t>
      </w:r>
      <w:r>
        <w:t>, mediante comandos enviados por el puerto serie, podemos hacer girar</w:t>
      </w:r>
    </w:p>
    <w:p w:rsidR="00A02C37" w:rsidRDefault="003B5088">
      <w:pPr>
        <w:pStyle w:val="Standard"/>
      </w:pPr>
      <w:r>
        <w:t>su propio eje,  logrando mantener el haz de luz, perpendicular a ellos (Cuando ambos sensores</w:t>
      </w:r>
    </w:p>
    <w:p w:rsidR="00A02C37" w:rsidRDefault="003B5088">
      <w:pPr>
        <w:pStyle w:val="Standard"/>
      </w:pPr>
      <w:r>
        <w:t>devuelven el mismo valor).</w:t>
      </w: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3B5088">
      <w:pPr>
        <w:pStyle w:val="Standard"/>
        <w:rPr>
          <w:b/>
          <w:bCs/>
        </w:rPr>
      </w:pPr>
      <w:r>
        <w:rPr>
          <w:b/>
          <w:bCs/>
        </w:rPr>
        <w:t>Trabajo Final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ab/>
        <w:t xml:space="preserve">Controlador de sistema de emisión de señales </w:t>
      </w:r>
      <w:r>
        <w:t>digitales y adquisición para sistema de resonancia magnética nuclear.</w:t>
      </w:r>
    </w:p>
    <w:p w:rsidR="00A02C37" w:rsidRDefault="00A02C37">
      <w:pPr>
        <w:pStyle w:val="Standard"/>
      </w:pPr>
    </w:p>
    <w:p w:rsidR="00A02C37" w:rsidRDefault="003B5088">
      <w:pPr>
        <w:pStyle w:val="Standard"/>
      </w:pPr>
      <w:r>
        <w:tab/>
        <w:t>Consistió en realizar el software pertinente para el manejo de una placa compuesta por un programador de pulsos, un generador de señales digitales dds, y un conversor A/D tipo flash de</w:t>
      </w:r>
      <w:r>
        <w:t xml:space="preserve"> 2 canales de 12 bits. El trabajo consiste en una interfaz para el usuario, el programa que maneja los chips mencionados, y un ploteador para representar los resultados gráficamente en pantalla. La comunicación con la placa se realizó vía puerto paralelo a</w:t>
      </w:r>
      <w:r>
        <w:t>plicando así los conocimientos adquiridos durante los prácticos de la materia.</w:t>
      </w: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p w:rsidR="00A02C37" w:rsidRDefault="00A02C37">
      <w:pPr>
        <w:pStyle w:val="Standard"/>
      </w:pPr>
    </w:p>
    <w:sectPr w:rsidR="00A02C37" w:rsidSect="00A02C3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088" w:rsidRDefault="003B5088" w:rsidP="00A02C37">
      <w:r>
        <w:separator/>
      </w:r>
    </w:p>
  </w:endnote>
  <w:endnote w:type="continuationSeparator" w:id="0">
    <w:p w:rsidR="003B5088" w:rsidRDefault="003B5088" w:rsidP="00A02C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088" w:rsidRDefault="003B5088" w:rsidP="00A02C37">
      <w:r w:rsidRPr="00A02C37">
        <w:rPr>
          <w:color w:val="000000"/>
        </w:rPr>
        <w:separator/>
      </w:r>
    </w:p>
  </w:footnote>
  <w:footnote w:type="continuationSeparator" w:id="0">
    <w:p w:rsidR="003B5088" w:rsidRDefault="003B5088" w:rsidP="00A02C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2C37"/>
    <w:rsid w:val="001C3679"/>
    <w:rsid w:val="003B5088"/>
    <w:rsid w:val="007F0D1F"/>
    <w:rsid w:val="00A02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ejaVu Sans" w:hAnsi="Times New Roman" w:cs="DejaVu Sans"/>
        <w:kern w:val="3"/>
        <w:sz w:val="24"/>
        <w:szCs w:val="24"/>
        <w:lang w:val="es-A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37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02C37"/>
    <w:pPr>
      <w:suppressAutoHyphens/>
    </w:pPr>
  </w:style>
  <w:style w:type="paragraph" w:customStyle="1" w:styleId="Heading">
    <w:name w:val="Heading"/>
    <w:basedOn w:val="Standard"/>
    <w:next w:val="Textbody"/>
    <w:rsid w:val="00A02C37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A02C37"/>
    <w:pPr>
      <w:spacing w:after="120"/>
    </w:pPr>
  </w:style>
  <w:style w:type="paragraph" w:styleId="Lista">
    <w:name w:val="List"/>
    <w:basedOn w:val="Textbody"/>
    <w:rsid w:val="00A02C37"/>
  </w:style>
  <w:style w:type="paragraph" w:customStyle="1" w:styleId="Caption">
    <w:name w:val="Caption"/>
    <w:basedOn w:val="Standard"/>
    <w:rsid w:val="00A02C3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02C37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1727</Words>
  <Characters>9500</Characters>
  <Application>Microsoft Office Word</Application>
  <DocSecurity>0</DocSecurity>
  <Lines>79</Lines>
  <Paragraphs>22</Paragraphs>
  <ScaleCrop>false</ScaleCrop>
  <Company/>
  <LinksUpToDate>false</LinksUpToDate>
  <CharactersWithSpaces>11205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Raúl</dc:creator>
  <cp:lastModifiedBy>raul monti</cp:lastModifiedBy>
  <cp:revision>2</cp:revision>
  <dcterms:created xsi:type="dcterms:W3CDTF">2011-03-23T01:16:00Z</dcterms:created>
  <dcterms:modified xsi:type="dcterms:W3CDTF">2011-03-23T01:16:00Z</dcterms:modified>
</cp:coreProperties>
</file>